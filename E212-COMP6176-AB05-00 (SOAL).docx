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B2DCC" w14:textId="77777777" w:rsidR="00650B6B" w:rsidRPr="00CA7BA1" w:rsidRDefault="00650B6B" w:rsidP="00650B6B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43250C80" w14:textId="6908C792" w:rsidR="0041501F" w:rsidRPr="00212F2F" w:rsidRDefault="00650B6B" w:rsidP="00650B6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7A09ADE5" w:rsidR="0041501F" w:rsidRDefault="0082690F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2690F">
              <w:rPr>
                <w:rFonts w:ascii="Arial" w:hAnsi="Arial" w:cs="Arial"/>
                <w:b/>
                <w:sz w:val="20"/>
              </w:rPr>
              <w:t>E212-COMP6176-AB05-00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571DF27D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C92EF4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92EF4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64625019" w14:textId="77777777" w:rsidR="009019D9" w:rsidRDefault="009019D9" w:rsidP="009019D9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2AA7B3A3" w14:textId="77777777" w:rsidR="009019D9" w:rsidRDefault="009019D9" w:rsidP="009019D9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7EA344E9" w14:textId="77777777" w:rsidR="009019D9" w:rsidRDefault="009019D9" w:rsidP="009019D9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58979089" w14:textId="77777777" w:rsidR="009019D9" w:rsidRDefault="009019D9" w:rsidP="009019D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4990B534" w14:textId="77777777" w:rsidR="009019D9" w:rsidRDefault="009019D9" w:rsidP="009019D9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4F847923" w14:textId="77777777" w:rsidR="009019D9" w:rsidRDefault="009019D9" w:rsidP="009019D9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2828071D" w14:textId="77777777" w:rsidR="009019D9" w:rsidRDefault="009019D9" w:rsidP="009019D9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2A59D62" w14:textId="77777777" w:rsidR="009019D9" w:rsidRDefault="009019D9" w:rsidP="009019D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69374C5" w14:textId="77777777" w:rsidR="009019D9" w:rsidRDefault="009019D9" w:rsidP="009019D9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21F37DF0" w14:textId="77777777" w:rsidR="009019D9" w:rsidRDefault="009019D9" w:rsidP="009019D9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53327E6" w14:textId="77777777" w:rsidR="009019D9" w:rsidRDefault="009019D9" w:rsidP="009019D9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668E4F82" w14:textId="77777777" w:rsidR="009019D9" w:rsidRDefault="009019D9" w:rsidP="009019D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C8D2DD3" w14:textId="77777777" w:rsidR="009019D9" w:rsidRDefault="009019D9" w:rsidP="009019D9">
      <w:pPr>
        <w:numPr>
          <w:ilvl w:val="2"/>
          <w:numId w:val="22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2404AB" w14:textId="77777777" w:rsidR="009019D9" w:rsidRDefault="009019D9" w:rsidP="009019D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3D3E844" w14:textId="77777777" w:rsidR="009019D9" w:rsidRDefault="009019D9" w:rsidP="009019D9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638251DE" w14:textId="77777777" w:rsidR="009019D9" w:rsidRDefault="009019D9" w:rsidP="009019D9">
      <w:pPr>
        <w:numPr>
          <w:ilvl w:val="0"/>
          <w:numId w:val="21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198B9156" w14:textId="77777777" w:rsidR="009019D9" w:rsidRDefault="009019D9" w:rsidP="009019D9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1A5341FF" w14:textId="77777777" w:rsidR="009019D9" w:rsidRDefault="009019D9" w:rsidP="009019D9">
      <w:pPr>
        <w:spacing w:line="360" w:lineRule="auto"/>
        <w:ind w:left="360" w:hanging="360"/>
      </w:pPr>
    </w:p>
    <w:p w14:paraId="07179E7E" w14:textId="77777777" w:rsidR="009019D9" w:rsidRDefault="009019D9" w:rsidP="009019D9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30280CDC" w14:textId="77777777" w:rsidR="009019D9" w:rsidRDefault="009019D9" w:rsidP="009019D9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0B821989" w14:textId="77777777" w:rsidR="009019D9" w:rsidRDefault="009019D9" w:rsidP="009019D9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91A466F" w14:textId="77777777" w:rsidR="009019D9" w:rsidRDefault="009019D9" w:rsidP="009019D9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FD98F46" w14:textId="6C8D99B3" w:rsidR="009019D9" w:rsidRDefault="009019D9" w:rsidP="009019D9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0F4E69CE" w14:textId="77777777" w:rsidR="009019D9" w:rsidRDefault="009019D9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E4CD5D8" w14:textId="5FDCBCA5" w:rsidR="004875D4" w:rsidRPr="004875D4" w:rsidRDefault="004875D4" w:rsidP="009019D9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proofErr w:type="spellStart"/>
      <w:r w:rsidRPr="004875D4">
        <w:rPr>
          <w:lang w:val="id-ID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Pr="009019D9" w:rsidRDefault="004875D4" w:rsidP="007A3421">
      <w:pPr>
        <w:ind w:firstLine="284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Marking percentage for this subject is described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BD7A3A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BD7A3A" w:rsidRPr="002B1798" w:rsidRDefault="00BD7A3A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BD7A3A" w:rsidRPr="002B1798" w:rsidRDefault="00BD7A3A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BD7A3A" w:rsidRPr="002B1798" w:rsidRDefault="00BD7A3A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BD7A3A" w:rsidRPr="002B1798" w:rsidRDefault="00BD7A3A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BD7A3A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BD7A3A" w:rsidRPr="00D10870" w:rsidRDefault="00BD7A3A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BD7A3A" w:rsidRPr="00D10870" w:rsidRDefault="00BD7A3A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6B12F32A" w14:textId="77777777" w:rsidR="004875D4" w:rsidRPr="00571235" w:rsidRDefault="004875D4" w:rsidP="009019D9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Pr="009019D9" w:rsidRDefault="004875D4" w:rsidP="009019D9">
      <w:pPr>
        <w:ind w:firstLine="284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Software will be used in this subject are described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20E67C9D" w:rsidR="004875D4" w:rsidRPr="00644F9A" w:rsidRDefault="004875D4" w:rsidP="00C201AB">
            <w:r w:rsidRPr="00644F9A">
              <w:t xml:space="preserve">Adobe Photoshop CC </w:t>
            </w:r>
            <w:r w:rsidR="0034753E">
              <w:t>2020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4C16D51D" w:rsidR="004875D4" w:rsidRPr="00846160" w:rsidRDefault="004875D4" w:rsidP="00C201AB">
            <w:r>
              <w:t>jQuery 3</w:t>
            </w:r>
            <w:r w:rsidR="0055013E">
              <w:t>.5.1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9019D9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9591C3" w14:textId="77777777" w:rsidR="004875D4" w:rsidRPr="009019D9" w:rsidRDefault="004875D4" w:rsidP="009019D9">
      <w:pPr>
        <w:ind w:firstLine="284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File extensions should be included in assignment and project collection for this subject are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78076381" w14:textId="4E814FBD" w:rsidR="00622859" w:rsidRDefault="00622859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38C53FC5" w:rsidR="005D6FA6" w:rsidRDefault="0011094E" w:rsidP="00187F5A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ABABA Steak</w:t>
      </w:r>
    </w:p>
    <w:p w14:paraId="6AEBF8B8" w14:textId="4A45CADF" w:rsidR="005D6FA6" w:rsidRDefault="00D91E60" w:rsidP="005D6FA6">
      <w:pPr>
        <w:spacing w:line="360" w:lineRule="auto"/>
        <w:ind w:firstLine="720"/>
        <w:jc w:val="both"/>
      </w:pPr>
      <w:r>
        <w:rPr>
          <w:b/>
        </w:rPr>
        <w:t>ABABA Steak</w:t>
      </w:r>
      <w:r w:rsidR="005D6FA6">
        <w:t xml:space="preserve"> is a </w:t>
      </w:r>
      <w:r w:rsidR="00AB242B">
        <w:t>famous</w:t>
      </w:r>
      <w:r>
        <w:t xml:space="preserve"> fine dining restaurant specialized in </w:t>
      </w:r>
      <w:r w:rsidR="00341C64">
        <w:t>steak gourmet</w:t>
      </w:r>
      <w:r w:rsidR="005D6FA6">
        <w:t>.</w:t>
      </w:r>
      <w:r w:rsidR="00341C64">
        <w:t xml:space="preserve"> The steak is </w:t>
      </w:r>
      <w:proofErr w:type="spellStart"/>
      <w:r w:rsidR="009A4AB0">
        <w:t>hyperdelicious</w:t>
      </w:r>
      <w:proofErr w:type="spellEnd"/>
      <w:r w:rsidR="009A4AB0">
        <w:t xml:space="preserve">, the </w:t>
      </w:r>
      <w:r w:rsidR="000D28BB">
        <w:t xml:space="preserve">owner is very delighted to </w:t>
      </w:r>
      <w:r w:rsidR="00D92304">
        <w:t>share his steak with the world, but it is also hard to keep up with demand, especially to keep track reservation from customers.</w:t>
      </w:r>
    </w:p>
    <w:p w14:paraId="38E921AD" w14:textId="530C91CE" w:rsidR="005D6FA6" w:rsidRDefault="00D92304" w:rsidP="005D6FA6">
      <w:pPr>
        <w:spacing w:line="360" w:lineRule="auto"/>
        <w:ind w:firstLine="720"/>
        <w:jc w:val="both"/>
      </w:pPr>
      <w:r>
        <w:t xml:space="preserve">The owner </w:t>
      </w:r>
      <w:r w:rsidR="002168D8">
        <w:t xml:space="preserve">did not expect this much of a demand, he did not even prepare </w:t>
      </w:r>
      <w:r w:rsidR="00113F40">
        <w:t>a proper logo for his restaurant</w:t>
      </w:r>
      <w:r w:rsidR="007A260E">
        <w:t xml:space="preserve">. </w:t>
      </w:r>
      <w:proofErr w:type="gramStart"/>
      <w:r w:rsidR="00113F40">
        <w:t>So</w:t>
      </w:r>
      <w:proofErr w:type="gramEnd"/>
      <w:r w:rsidR="00113F40">
        <w:t xml:space="preserve"> he decided to </w:t>
      </w:r>
      <w:r w:rsidR="005D6FA6">
        <w:t xml:space="preserve">create </w:t>
      </w:r>
      <w:r w:rsidR="00B17677">
        <w:t xml:space="preserve">a </w:t>
      </w:r>
      <w:r w:rsidR="00113F40">
        <w:t xml:space="preserve">new </w:t>
      </w:r>
      <w:r w:rsidR="005D6FA6">
        <w:rPr>
          <w:b/>
        </w:rPr>
        <w:t>logo</w:t>
      </w:r>
      <w:r w:rsidR="005D6FA6">
        <w:t xml:space="preserve"> and</w:t>
      </w:r>
      <w:r w:rsidR="003D4A9E">
        <w:t xml:space="preserve"> a </w:t>
      </w:r>
      <w:r w:rsidR="005D6FA6">
        <w:rPr>
          <w:b/>
        </w:rPr>
        <w:t>website</w:t>
      </w:r>
      <w:r w:rsidR="005D6FA6">
        <w:t xml:space="preserve"> </w:t>
      </w:r>
      <w:r w:rsidR="003D4A9E">
        <w:t xml:space="preserve">to </w:t>
      </w:r>
      <w:r w:rsidR="003D4A9E" w:rsidRPr="00433319">
        <w:rPr>
          <w:b/>
          <w:bCs/>
        </w:rPr>
        <w:t>keep track of reservation</w:t>
      </w:r>
      <w:r w:rsidR="003D4A9E">
        <w:t xml:space="preserve"> easier, and to </w:t>
      </w:r>
      <w:r w:rsidR="003D4A9E" w:rsidRPr="00433319">
        <w:rPr>
          <w:b/>
          <w:bCs/>
        </w:rPr>
        <w:t>show</w:t>
      </w:r>
      <w:r w:rsidR="00433319" w:rsidRPr="00433319">
        <w:rPr>
          <w:b/>
          <w:bCs/>
        </w:rPr>
        <w:t>case</w:t>
      </w:r>
      <w:r w:rsidR="00433319">
        <w:t xml:space="preserve"> his </w:t>
      </w:r>
      <w:r w:rsidR="00433319" w:rsidRPr="00433319">
        <w:rPr>
          <w:b/>
          <w:bCs/>
        </w:rPr>
        <w:t>menu</w:t>
      </w:r>
      <w:r w:rsidR="00433319">
        <w:t xml:space="preserve">, </w:t>
      </w:r>
      <w:r w:rsidR="00433319" w:rsidRPr="00433319">
        <w:rPr>
          <w:b/>
          <w:bCs/>
        </w:rPr>
        <w:t>story</w:t>
      </w:r>
      <w:r w:rsidR="00433319">
        <w:rPr>
          <w:b/>
          <w:bCs/>
        </w:rPr>
        <w:t xml:space="preserve">, </w:t>
      </w:r>
      <w:r w:rsidR="00433319">
        <w:t xml:space="preserve">and tell customers about </w:t>
      </w:r>
      <w:r w:rsidR="00433319" w:rsidRPr="00433319">
        <w:rPr>
          <w:b/>
          <w:bCs/>
        </w:rPr>
        <w:t>promotion</w:t>
      </w:r>
      <w:r w:rsidR="00433319">
        <w:t xml:space="preserve"> on going</w:t>
      </w:r>
      <w:r w:rsidR="005D6FA6">
        <w:t>. With this website</w:t>
      </w:r>
      <w:r w:rsidR="00B17677">
        <w:t>'s</w:t>
      </w:r>
      <w:r w:rsidR="005D6FA6">
        <w:t xml:space="preserve"> existence, </w:t>
      </w:r>
      <w:r w:rsidR="00433319">
        <w:rPr>
          <w:b/>
        </w:rPr>
        <w:t>ABABA Steak</w:t>
      </w:r>
      <w:r w:rsidR="00504508">
        <w:t xml:space="preserve"> </w:t>
      </w:r>
      <w:r w:rsidR="005D6FA6">
        <w:t>hopes they can improve their service towards their customer</w:t>
      </w:r>
      <w:r w:rsidR="00B17677">
        <w:t>s</w:t>
      </w:r>
      <w:r w:rsidR="005D6FA6">
        <w:t xml:space="preserve">. </w:t>
      </w:r>
      <w:r w:rsidR="00433319">
        <w:rPr>
          <w:b/>
        </w:rPr>
        <w:t>ABABA Steak</w:t>
      </w:r>
      <w:r w:rsidR="00504508">
        <w:t xml:space="preserve"> </w:t>
      </w:r>
      <w:r w:rsidR="00433319">
        <w:t xml:space="preserve">hired </w:t>
      </w:r>
      <w:r w:rsidR="005D6FA6">
        <w:t>you</w:t>
      </w:r>
      <w:r w:rsidR="00433319">
        <w:t>r team</w:t>
      </w:r>
      <w:r w:rsidR="005D6FA6">
        <w:t xml:space="preserve"> to design and create their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website</w:t>
      </w:r>
      <w:r w:rsidR="005D6FA6">
        <w:t xml:space="preserve">. </w:t>
      </w:r>
    </w:p>
    <w:p w14:paraId="24426261" w14:textId="77777777" w:rsidR="00433319" w:rsidRDefault="00433319" w:rsidP="005D6FA6">
      <w:pPr>
        <w:spacing w:line="360" w:lineRule="auto"/>
        <w:ind w:firstLine="720"/>
        <w:jc w:val="both"/>
      </w:pPr>
    </w:p>
    <w:p w14:paraId="25902288" w14:textId="5AF7A542" w:rsidR="005D6FA6" w:rsidRDefault="005D6FA6" w:rsidP="005D6FA6">
      <w:pPr>
        <w:spacing w:line="360" w:lineRule="auto"/>
        <w:jc w:val="both"/>
      </w:pPr>
      <w:r>
        <w:t xml:space="preserve">The requirements </w:t>
      </w:r>
      <w:r w:rsidR="00F2008B">
        <w:t>from</w:t>
      </w:r>
      <w:r>
        <w:t xml:space="preserve"> </w:t>
      </w:r>
      <w:r w:rsidR="00593EB7">
        <w:rPr>
          <w:b/>
        </w:rPr>
        <w:t>ABABA Steak</w:t>
      </w:r>
      <w:r w:rsidR="00593EB7">
        <w:t xml:space="preserve"> </w:t>
      </w:r>
      <w:r>
        <w:t xml:space="preserve">are described </w:t>
      </w:r>
      <w:r w:rsidR="00F2008B">
        <w:t>below</w:t>
      </w:r>
      <w:r>
        <w:t>:</w:t>
      </w:r>
    </w:p>
    <w:p w14:paraId="29D64792" w14:textId="17A756CA" w:rsidR="005D6FA6" w:rsidRDefault="00593EB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>ABABA Steak</w:t>
      </w:r>
      <w:r w:rsidR="00F42899">
        <w:t xml:space="preserve"> </w:t>
      </w:r>
      <w:r w:rsidR="005D6FA6">
        <w:t xml:space="preserve">needs a </w:t>
      </w:r>
      <w:r w:rsidR="005D6FA6">
        <w:rPr>
          <w:b/>
        </w:rPr>
        <w:t>logo</w:t>
      </w:r>
      <w:r w:rsidR="005D6FA6">
        <w:t xml:space="preserve"> that represents the image of </w:t>
      </w:r>
      <w:r w:rsidR="00F2008B">
        <w:t xml:space="preserve">a </w:t>
      </w:r>
      <w:r w:rsidR="005D6FA6">
        <w:t xml:space="preserve">company </w:t>
      </w:r>
      <w:r w:rsidR="00EF43E1">
        <w:t xml:space="preserve">which </w:t>
      </w:r>
      <w:r w:rsidRPr="00B1278F">
        <w:rPr>
          <w:b/>
          <w:bCs/>
        </w:rPr>
        <w:t xml:space="preserve">main </w:t>
      </w:r>
      <w:r w:rsidR="00B1278F" w:rsidRPr="00B1278F">
        <w:rPr>
          <w:b/>
          <w:bCs/>
        </w:rPr>
        <w:t xml:space="preserve">menu is </w:t>
      </w:r>
      <w:r w:rsidR="00B1278F">
        <w:rPr>
          <w:b/>
          <w:bCs/>
        </w:rPr>
        <w:t>s</w:t>
      </w:r>
      <w:r w:rsidR="00B1278F" w:rsidRPr="00B1278F">
        <w:rPr>
          <w:b/>
          <w:bCs/>
        </w:rPr>
        <w:t>teak</w:t>
      </w:r>
      <w:r w:rsidR="005D6FA6">
        <w:t xml:space="preserve">. Consider the </w:t>
      </w:r>
      <w:r w:rsidR="00B1278F">
        <w:rPr>
          <w:b/>
        </w:rPr>
        <w:t>aesthetics</w:t>
      </w:r>
      <w:r w:rsidR="005D6FA6">
        <w:t xml:space="preserve">, </w:t>
      </w:r>
      <w:r w:rsidR="005D6FA6">
        <w:rPr>
          <w:b/>
        </w:rPr>
        <w:t>shape</w:t>
      </w:r>
      <w:r w:rsidR="005D6FA6">
        <w:t xml:space="preserve"> and </w:t>
      </w:r>
      <w:r w:rsidR="005D6FA6">
        <w:rPr>
          <w:b/>
        </w:rPr>
        <w:t>colors</w:t>
      </w:r>
      <w:r w:rsidR="005D6FA6">
        <w:t xml:space="preserve"> when designing the </w:t>
      </w:r>
      <w:r w:rsidR="005D6FA6">
        <w:rPr>
          <w:b/>
        </w:rPr>
        <w:t>logo</w:t>
      </w:r>
      <w:r w:rsidR="005D6FA6">
        <w:t xml:space="preserve">. The logo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 xml:space="preserve">Photoshop </w:t>
      </w:r>
      <w:r w:rsidR="00B1278F">
        <w:rPr>
          <w:b/>
        </w:rPr>
        <w:t>CC 2020</w:t>
      </w:r>
      <w:r w:rsidR="005D6FA6">
        <w:t xml:space="preserve">, ensure no layers are </w:t>
      </w:r>
      <w:r w:rsidR="005D6FA6">
        <w:rPr>
          <w:b/>
        </w:rPr>
        <w:t>merged</w:t>
      </w:r>
      <w:r w:rsidR="005D6FA6">
        <w:t>.</w:t>
      </w:r>
    </w:p>
    <w:p w14:paraId="68C5663F" w14:textId="77777777" w:rsidR="00BB54F2" w:rsidRPr="00BB54F2" w:rsidRDefault="00BB54F2" w:rsidP="00BB54F2">
      <w:pPr>
        <w:pStyle w:val="ListParagraph"/>
        <w:spacing w:line="360" w:lineRule="auto"/>
        <w:ind w:left="284"/>
        <w:jc w:val="both"/>
      </w:pPr>
    </w:p>
    <w:p w14:paraId="52C54A3A" w14:textId="10109F8C" w:rsidR="005D6FA6" w:rsidRDefault="00494A8E" w:rsidP="003A7D79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 xml:space="preserve">ABABA Steak </w:t>
      </w:r>
      <w:r w:rsidR="005D6FA6">
        <w:t xml:space="preserve">wants you to design the </w:t>
      </w:r>
      <w:r w:rsidR="005D6FA6">
        <w:rPr>
          <w:b/>
        </w:rPr>
        <w:t>blueprint</w:t>
      </w:r>
      <w:r w:rsidR="005D6FA6">
        <w:t xml:space="preserve"> of </w:t>
      </w:r>
      <w:r>
        <w:t xml:space="preserve">the website’s </w:t>
      </w:r>
      <w:r w:rsidR="005D6FA6">
        <w:rPr>
          <w:b/>
        </w:rPr>
        <w:t>homepage</w:t>
      </w:r>
      <w:r w:rsidR="005D6FA6">
        <w:t xml:space="preserve"> </w:t>
      </w:r>
      <w:r w:rsidR="00F2008B">
        <w:t>before making</w:t>
      </w:r>
      <w:r w:rsidR="005D6FA6">
        <w:t xml:space="preserve"> the HTML files. The </w:t>
      </w:r>
      <w:r w:rsidR="005D6FA6">
        <w:rPr>
          <w:b/>
        </w:rPr>
        <w:t>blueprint</w:t>
      </w:r>
      <w:r w:rsidR="005D6FA6">
        <w:t xml:space="preserve"> </w:t>
      </w:r>
      <w:r w:rsidR="00AB38FE">
        <w:t xml:space="preserve">is to be </w:t>
      </w:r>
      <w:r w:rsidR="005D6FA6">
        <w:t xml:space="preserve">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 xml:space="preserve">Photoshop </w:t>
      </w:r>
      <w:r w:rsidR="00AB38FE">
        <w:rPr>
          <w:b/>
        </w:rPr>
        <w:t>CC 2020</w:t>
      </w:r>
      <w:r w:rsidR="005D6FA6">
        <w:t xml:space="preserve">. Ensure the </w:t>
      </w:r>
      <w:r w:rsidR="005D6FA6">
        <w:rPr>
          <w:b/>
        </w:rPr>
        <w:t>blueprint</w:t>
      </w:r>
      <w:r w:rsidR="005D6FA6">
        <w:t xml:space="preserve"> that you create</w:t>
      </w:r>
      <w:r w:rsidR="00F2008B">
        <w:t>d</w:t>
      </w:r>
      <w:r w:rsidR="005D6FA6">
        <w:t xml:space="preserve"> </w:t>
      </w:r>
      <w:r w:rsidR="00AB38FE">
        <w:t>matches</w:t>
      </w:r>
      <w:r w:rsidR="005D6FA6">
        <w:t xml:space="preserve"> the website that you will make later. The </w:t>
      </w:r>
      <w:r w:rsidR="005D6FA6">
        <w:rPr>
          <w:b/>
        </w:rPr>
        <w:t xml:space="preserve">homepage blueprint </w:t>
      </w:r>
      <w:r w:rsidR="005D6FA6">
        <w:t xml:space="preserve">will contain </w:t>
      </w:r>
      <w:r w:rsidR="005D6FA6">
        <w:rPr>
          <w:b/>
        </w:rPr>
        <w:t>header</w:t>
      </w:r>
      <w:r w:rsidR="005D6FA6">
        <w:t xml:space="preserve">, </w:t>
      </w:r>
      <w:r w:rsidR="005D6FA6">
        <w:rPr>
          <w:b/>
        </w:rPr>
        <w:t>navigation</w:t>
      </w:r>
      <w:r w:rsidR="005D6FA6">
        <w:t xml:space="preserve">, </w:t>
      </w:r>
      <w:r w:rsidR="005D6FA6">
        <w:rPr>
          <w:b/>
        </w:rPr>
        <w:t>content</w:t>
      </w:r>
      <w:r w:rsidR="00B17677">
        <w:rPr>
          <w:b/>
        </w:rPr>
        <w:t>,</w:t>
      </w:r>
      <w:r w:rsidR="005D6FA6">
        <w:t xml:space="preserve"> and </w:t>
      </w:r>
      <w:r w:rsidR="005D6FA6">
        <w:rPr>
          <w:b/>
        </w:rPr>
        <w:t>footer</w:t>
      </w:r>
      <w:r w:rsidR="005D6FA6">
        <w:t xml:space="preserve"> as its structure.</w:t>
      </w:r>
    </w:p>
    <w:p w14:paraId="5D6E47E0" w14:textId="77777777" w:rsidR="00BB54F2" w:rsidRPr="00BB54F2" w:rsidRDefault="00BB54F2" w:rsidP="00BB54F2">
      <w:pPr>
        <w:pStyle w:val="ListParagraph"/>
        <w:spacing w:line="360" w:lineRule="auto"/>
        <w:ind w:left="284"/>
        <w:jc w:val="both"/>
        <w:rPr>
          <w:b/>
          <w:bCs/>
        </w:rPr>
      </w:pPr>
    </w:p>
    <w:p w14:paraId="362D47F0" w14:textId="77F06C0E" w:rsidR="000F670B" w:rsidRPr="000F670B" w:rsidRDefault="000F670B" w:rsidP="000F670B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b/>
          <w:bCs/>
        </w:rPr>
      </w:pPr>
      <w:r>
        <w:rPr>
          <w:b/>
        </w:rPr>
        <w:t xml:space="preserve">ABABA Steak </w:t>
      </w:r>
      <w:r>
        <w:t xml:space="preserve">wants the website to provide </w:t>
      </w:r>
      <w:r>
        <w:rPr>
          <w:b/>
          <w:bCs/>
        </w:rPr>
        <w:t>information</w:t>
      </w:r>
      <w:r>
        <w:t xml:space="preserve"> about their </w:t>
      </w:r>
      <w:r w:rsidR="00FD26D7">
        <w:t>restaurant</w:t>
      </w:r>
      <w:r>
        <w:t xml:space="preserve"> such as </w:t>
      </w:r>
      <w:r w:rsidR="00E84B8A">
        <w:rPr>
          <w:b/>
          <w:bCs/>
        </w:rPr>
        <w:t xml:space="preserve">the menu, </w:t>
      </w:r>
      <w:proofErr w:type="gramStart"/>
      <w:r w:rsidR="00E84B8A">
        <w:rPr>
          <w:b/>
          <w:bCs/>
        </w:rPr>
        <w:t xml:space="preserve">promos,  </w:t>
      </w:r>
      <w:r w:rsidR="00A22C43">
        <w:rPr>
          <w:b/>
          <w:bCs/>
        </w:rPr>
        <w:t>history</w:t>
      </w:r>
      <w:proofErr w:type="gramEnd"/>
      <w:r w:rsidR="00E84B8A">
        <w:rPr>
          <w:b/>
          <w:bCs/>
        </w:rPr>
        <w:t xml:space="preserve">, </w:t>
      </w:r>
      <w:r w:rsidR="00E84B8A">
        <w:t>and other useful information about the restaurant</w:t>
      </w:r>
    </w:p>
    <w:p w14:paraId="5101FD9D" w14:textId="77777777" w:rsidR="00BB54F2" w:rsidRPr="00BB54F2" w:rsidRDefault="00BB54F2" w:rsidP="00BB54F2">
      <w:pPr>
        <w:pStyle w:val="ListParagraph"/>
        <w:spacing w:line="360" w:lineRule="auto"/>
        <w:ind w:left="284"/>
        <w:jc w:val="both"/>
      </w:pPr>
    </w:p>
    <w:p w14:paraId="02E202F7" w14:textId="37C66448" w:rsidR="005D6FA6" w:rsidRDefault="003A7D79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 xml:space="preserve">ABABA Steak </w:t>
      </w:r>
      <w:r w:rsidR="005D6FA6">
        <w:t>wants you to build the website attractive, appealing and fully function</w:t>
      </w:r>
      <w:r w:rsidR="00F2008B">
        <w:t>al</w:t>
      </w:r>
      <w:r w:rsidR="005D6FA6">
        <w:t>,</w:t>
      </w:r>
      <w:r w:rsidR="009448E8">
        <w:t xml:space="preserve"> </w:t>
      </w:r>
      <w:proofErr w:type="gramStart"/>
      <w:r w:rsidR="009448E8">
        <w:t>and also</w:t>
      </w:r>
      <w:proofErr w:type="gramEnd"/>
      <w:r w:rsidR="009448E8">
        <w:t xml:space="preserve">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using </w:t>
      </w:r>
      <w:r w:rsidR="00B17677">
        <w:t xml:space="preserve">a </w:t>
      </w:r>
      <w:r w:rsidR="005D6FA6">
        <w:t xml:space="preserve">mobile phone in a perfect way.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</w:t>
      </w:r>
      <w:r w:rsidR="00A87569">
        <w:t>’s width</w:t>
      </w:r>
      <w:r w:rsidR="005D6FA6">
        <w:t xml:space="preserve"> is </w:t>
      </w:r>
      <w:r w:rsidR="005D6FA6">
        <w:rPr>
          <w:b/>
        </w:rPr>
        <w:t>below</w:t>
      </w:r>
      <w:r w:rsidR="005D6FA6">
        <w:t xml:space="preserve"> </w:t>
      </w:r>
      <w:r w:rsidR="007B2D7E">
        <w:rPr>
          <w:b/>
        </w:rPr>
        <w:t>8</w:t>
      </w:r>
      <w:r w:rsidR="005D6FA6">
        <w:rPr>
          <w:b/>
        </w:rPr>
        <w:t>00px</w:t>
      </w:r>
      <w:r w:rsidR="005D6FA6">
        <w:t>.</w:t>
      </w:r>
      <w:r w:rsidR="005D6FA6">
        <w:rPr>
          <w:b/>
        </w:rPr>
        <w:t xml:space="preserve"> </w:t>
      </w:r>
    </w:p>
    <w:p w14:paraId="35598CE4" w14:textId="477ECACA" w:rsidR="00BB54F2" w:rsidRDefault="00BB54F2" w:rsidP="00BB54F2">
      <w:pPr>
        <w:pStyle w:val="ListParagraph"/>
        <w:spacing w:line="360" w:lineRule="auto"/>
        <w:ind w:left="284"/>
        <w:jc w:val="both"/>
      </w:pPr>
    </w:p>
    <w:p w14:paraId="6636778E" w14:textId="52956A10" w:rsidR="00BB54F2" w:rsidRDefault="00BB54F2" w:rsidP="00BB54F2">
      <w:pPr>
        <w:pStyle w:val="ListParagraph"/>
        <w:spacing w:line="360" w:lineRule="auto"/>
        <w:ind w:left="284"/>
        <w:jc w:val="both"/>
      </w:pPr>
    </w:p>
    <w:p w14:paraId="4912BBBB" w14:textId="6EB8DF8E" w:rsidR="00BB54F2" w:rsidRDefault="00BB54F2" w:rsidP="00BB54F2">
      <w:pPr>
        <w:pStyle w:val="ListParagraph"/>
        <w:spacing w:line="360" w:lineRule="auto"/>
        <w:ind w:left="284"/>
        <w:jc w:val="both"/>
      </w:pPr>
    </w:p>
    <w:p w14:paraId="456536A2" w14:textId="77777777" w:rsidR="00BB54F2" w:rsidRDefault="00BB54F2" w:rsidP="00BB54F2">
      <w:pPr>
        <w:pStyle w:val="ListParagraph"/>
        <w:spacing w:line="360" w:lineRule="auto"/>
        <w:ind w:left="284"/>
        <w:jc w:val="both"/>
      </w:pPr>
    </w:p>
    <w:p w14:paraId="33986D9C" w14:textId="546B599C" w:rsidR="005D6FA6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lastRenderedPageBreak/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A87569">
        <w:rPr>
          <w:b/>
        </w:rPr>
        <w:t>Menu</w:t>
      </w:r>
      <w:r w:rsidR="00B30060">
        <w:t xml:space="preserve">, </w:t>
      </w:r>
      <w:r w:rsidR="00A87569">
        <w:rPr>
          <w:b/>
        </w:rPr>
        <w:t>Promo</w:t>
      </w:r>
      <w:r w:rsidR="00B30060">
        <w:t xml:space="preserve">, </w:t>
      </w:r>
      <w:r w:rsidR="00A87569">
        <w:rPr>
          <w:b/>
        </w:rPr>
        <w:t>About Us</w:t>
      </w:r>
      <w:r w:rsidR="00B30060">
        <w:t xml:space="preserve">, </w:t>
      </w:r>
      <w:r w:rsidR="00A87569">
        <w:rPr>
          <w:b/>
        </w:rPr>
        <w:t>Reserve</w:t>
      </w:r>
      <w:r w:rsidR="00A93084">
        <w:t xml:space="preserve">. </w:t>
      </w:r>
      <w:r w:rsidR="005D6FA6">
        <w:t>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3670CCBD" w14:textId="1EE5731B" w:rsidR="005D6FA6" w:rsidRDefault="00EC170D" w:rsidP="00821B27">
      <w:pPr>
        <w:pStyle w:val="ListParagraph"/>
        <w:spacing w:line="360" w:lineRule="auto"/>
        <w:ind w:left="567" w:firstLine="283"/>
        <w:jc w:val="both"/>
      </w:pPr>
      <w:r>
        <w:rPr>
          <w:b/>
        </w:rPr>
        <w:t>ABABA Steak</w:t>
      </w:r>
      <w:r w:rsidR="005A7BB6">
        <w:t xml:space="preserve"> </w:t>
      </w:r>
      <w:r w:rsidR="005D6FA6">
        <w:t>wants this page</w:t>
      </w:r>
      <w:r w:rsidR="00F2008B">
        <w:t xml:space="preserve"> to</w:t>
      </w:r>
      <w:r w:rsidR="005D6FA6">
        <w:t xml:space="preserve"> show</w:t>
      </w:r>
      <w:r w:rsidR="00E46A73">
        <w:t xml:space="preserve"> </w:t>
      </w:r>
      <w:r w:rsidR="00E46A73" w:rsidRPr="007F0D7B">
        <w:rPr>
          <w:b/>
          <w:bCs/>
        </w:rPr>
        <w:t>offer</w:t>
      </w:r>
      <w:r w:rsidR="00E46A73">
        <w:t xml:space="preserve"> from restaurant (</w:t>
      </w:r>
      <w:proofErr w:type="gramStart"/>
      <w:r w:rsidR="00E46A73">
        <w:t>e.g.</w:t>
      </w:r>
      <w:proofErr w:type="gramEnd"/>
      <w:r w:rsidR="00E46A73">
        <w:t xml:space="preserve"> Customizable sauce, Choose </w:t>
      </w:r>
      <w:r w:rsidR="007F0D7B">
        <w:t>G</w:t>
      </w:r>
      <w:r w:rsidR="00E46A73">
        <w:t>rilling Styl</w:t>
      </w:r>
      <w:r w:rsidR="007F0D7B">
        <w:t xml:space="preserve">e, The Best Steak In Town) </w:t>
      </w:r>
      <w:r w:rsidR="007F0D7B" w:rsidRPr="00B62022">
        <w:rPr>
          <w:b/>
          <w:bCs/>
        </w:rPr>
        <w:t xml:space="preserve">with </w:t>
      </w:r>
      <w:r w:rsidR="008929AE">
        <w:rPr>
          <w:b/>
          <w:bCs/>
        </w:rPr>
        <w:t xml:space="preserve">an </w:t>
      </w:r>
      <w:r w:rsidR="007F0D7B" w:rsidRPr="00B62022">
        <w:rPr>
          <w:b/>
          <w:bCs/>
        </w:rPr>
        <w:t>image</w:t>
      </w:r>
      <w:r w:rsidR="00B62022">
        <w:t xml:space="preserve"> </w:t>
      </w:r>
      <w:r w:rsidR="008929AE">
        <w:t xml:space="preserve">for each offer </w:t>
      </w:r>
      <w:r w:rsidR="00B62022">
        <w:rPr>
          <w:b/>
        </w:rPr>
        <w:t xml:space="preserve">in a </w:t>
      </w:r>
      <w:r w:rsidR="005D6FA6">
        <w:rPr>
          <w:b/>
        </w:rPr>
        <w:t>slider</w:t>
      </w:r>
      <w:r w:rsidR="005D6FA6">
        <w:t xml:space="preserve"> </w:t>
      </w:r>
      <w:r w:rsidR="00F2008B">
        <w:t>using</w:t>
      </w:r>
      <w:r w:rsidR="003F2202">
        <w:t xml:space="preserve"> </w:t>
      </w:r>
      <w:proofErr w:type="spellStart"/>
      <w:r w:rsidR="003F2202" w:rsidRPr="003F2202">
        <w:rPr>
          <w:b/>
        </w:rPr>
        <w:t>JQuery</w:t>
      </w:r>
      <w:proofErr w:type="spellEnd"/>
      <w:r w:rsidR="00937FB8">
        <w:rPr>
          <w:b/>
        </w:rPr>
        <w:t xml:space="preserve"> animation</w:t>
      </w:r>
      <w:r w:rsidR="005D6FA6">
        <w:t>.</w:t>
      </w:r>
      <w:r w:rsidR="00B62022">
        <w:t xml:space="preserve"> </w:t>
      </w:r>
      <w:r w:rsidR="008929AE">
        <w:t xml:space="preserve">Below the offer, ABABA Steak wants to </w:t>
      </w:r>
      <w:r w:rsidR="008929AE" w:rsidRPr="00511C6C">
        <w:rPr>
          <w:b/>
          <w:bCs/>
        </w:rPr>
        <w:t xml:space="preserve">show </w:t>
      </w:r>
      <w:r w:rsidR="004B7E76">
        <w:rPr>
          <w:b/>
          <w:bCs/>
        </w:rPr>
        <w:t>highlights</w:t>
      </w:r>
      <w:r w:rsidR="008929AE" w:rsidRPr="00511C6C">
        <w:rPr>
          <w:b/>
          <w:bCs/>
        </w:rPr>
        <w:t xml:space="preserve"> of their menu</w:t>
      </w:r>
      <w:r w:rsidR="00E420A5">
        <w:t xml:space="preserve">, and </w:t>
      </w:r>
      <w:r w:rsidR="00E420A5" w:rsidRPr="00511C6C">
        <w:rPr>
          <w:b/>
          <w:bCs/>
        </w:rPr>
        <w:t xml:space="preserve">a link </w:t>
      </w:r>
      <w:r w:rsidR="00511C6C" w:rsidRPr="00511C6C">
        <w:rPr>
          <w:b/>
          <w:bCs/>
        </w:rPr>
        <w:t xml:space="preserve">to see </w:t>
      </w:r>
      <w:proofErr w:type="gramStart"/>
      <w:r w:rsidR="00511C6C" w:rsidRPr="00511C6C">
        <w:rPr>
          <w:b/>
          <w:bCs/>
        </w:rPr>
        <w:t>all of</w:t>
      </w:r>
      <w:proofErr w:type="gramEnd"/>
      <w:r w:rsidR="00511C6C" w:rsidRPr="00511C6C">
        <w:rPr>
          <w:b/>
          <w:bCs/>
        </w:rPr>
        <w:t xml:space="preserve"> their menu</w:t>
      </w:r>
      <w:r w:rsidR="00511C6C">
        <w:t>.</w:t>
      </w:r>
    </w:p>
    <w:p w14:paraId="6EBD0273" w14:textId="72FBC79B" w:rsidR="00A02904" w:rsidRDefault="00A02904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Menu</w:t>
      </w:r>
    </w:p>
    <w:p w14:paraId="5F789A47" w14:textId="0428790B" w:rsidR="006C0215" w:rsidRPr="008D5D1D" w:rsidRDefault="00A02904" w:rsidP="008D5D1D">
      <w:pPr>
        <w:pStyle w:val="ListParagraph"/>
        <w:spacing w:line="360" w:lineRule="auto"/>
        <w:ind w:left="567" w:firstLine="284"/>
        <w:jc w:val="both"/>
        <w:rPr>
          <w:bCs/>
        </w:rPr>
      </w:pPr>
      <w:r w:rsidRPr="00A02904">
        <w:rPr>
          <w:bCs/>
        </w:rPr>
        <w:t xml:space="preserve">Menu </w:t>
      </w:r>
      <w:r>
        <w:rPr>
          <w:bCs/>
        </w:rPr>
        <w:t xml:space="preserve">page </w:t>
      </w:r>
      <w:r w:rsidRPr="006C0215">
        <w:rPr>
          <w:b/>
        </w:rPr>
        <w:t>shows all available menu</w:t>
      </w:r>
      <w:r>
        <w:rPr>
          <w:bCs/>
        </w:rPr>
        <w:t xml:space="preserve"> in Ababa Steak. Each menu is </w:t>
      </w:r>
      <w:r w:rsidRPr="006C0215">
        <w:rPr>
          <w:b/>
        </w:rPr>
        <w:t>displayed in a card</w:t>
      </w:r>
      <w:r>
        <w:rPr>
          <w:bCs/>
        </w:rPr>
        <w:t xml:space="preserve"> containing</w:t>
      </w:r>
      <w:r w:rsidR="008D5D1D">
        <w:rPr>
          <w:bCs/>
        </w:rPr>
        <w:t xml:space="preserve"> </w:t>
      </w:r>
      <w:r w:rsidR="00403717">
        <w:rPr>
          <w:bCs/>
        </w:rPr>
        <w:t>a</w:t>
      </w:r>
      <w:r w:rsidRPr="008D5D1D">
        <w:rPr>
          <w:bCs/>
        </w:rPr>
        <w:t xml:space="preserve"> </w:t>
      </w:r>
      <w:r w:rsidRPr="008D5D1D">
        <w:rPr>
          <w:b/>
        </w:rPr>
        <w:t>picture</w:t>
      </w:r>
      <w:r w:rsidRPr="008D5D1D">
        <w:rPr>
          <w:bCs/>
        </w:rPr>
        <w:t xml:space="preserve"> </w:t>
      </w:r>
      <w:r w:rsidRPr="004F1C80">
        <w:rPr>
          <w:b/>
        </w:rPr>
        <w:t>of the menu</w:t>
      </w:r>
      <w:r w:rsidRPr="008D5D1D">
        <w:rPr>
          <w:bCs/>
        </w:rPr>
        <w:t xml:space="preserve">, </w:t>
      </w:r>
      <w:r w:rsidRPr="008D5D1D">
        <w:rPr>
          <w:b/>
        </w:rPr>
        <w:t>menu’s</w:t>
      </w:r>
      <w:r w:rsidRPr="008D5D1D">
        <w:rPr>
          <w:bCs/>
        </w:rPr>
        <w:t xml:space="preserve"> </w:t>
      </w:r>
      <w:r w:rsidRPr="008D5D1D">
        <w:rPr>
          <w:b/>
        </w:rPr>
        <w:t>name</w:t>
      </w:r>
      <w:r w:rsidRPr="008D5D1D">
        <w:rPr>
          <w:bCs/>
        </w:rPr>
        <w:t xml:space="preserve">, </w:t>
      </w:r>
      <w:r w:rsidR="006C0215" w:rsidRPr="008D5D1D">
        <w:rPr>
          <w:b/>
        </w:rPr>
        <w:t>menu’s description</w:t>
      </w:r>
      <w:r w:rsidR="006C0215" w:rsidRPr="008D5D1D">
        <w:rPr>
          <w:bCs/>
        </w:rPr>
        <w:t xml:space="preserve">, and </w:t>
      </w:r>
      <w:r w:rsidR="006C0215" w:rsidRPr="008D5D1D">
        <w:rPr>
          <w:b/>
        </w:rPr>
        <w:t>price</w:t>
      </w:r>
      <w:r w:rsidR="006C0215" w:rsidRPr="008D5D1D">
        <w:rPr>
          <w:bCs/>
        </w:rPr>
        <w:t>.</w:t>
      </w:r>
    </w:p>
    <w:p w14:paraId="206B4834" w14:textId="0957603D" w:rsidR="005D6FA6" w:rsidRDefault="006C0215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Promo</w:t>
      </w:r>
    </w:p>
    <w:p w14:paraId="71F4F332" w14:textId="2192FBB3" w:rsidR="00821B27" w:rsidRDefault="006C0215" w:rsidP="008D5D1D">
      <w:pPr>
        <w:pStyle w:val="ListParagraph"/>
        <w:spacing w:line="360" w:lineRule="auto"/>
        <w:ind w:left="567" w:firstLine="284"/>
        <w:jc w:val="both"/>
      </w:pPr>
      <w:r>
        <w:t>Promo</w:t>
      </w:r>
      <w:r w:rsidR="005D6FA6">
        <w:t xml:space="preserve"> page provides </w:t>
      </w:r>
      <w:r w:rsidR="005D6FA6">
        <w:rPr>
          <w:b/>
        </w:rPr>
        <w:t>information</w:t>
      </w:r>
      <w:r w:rsidR="005D6FA6">
        <w:t xml:space="preserve"> about</w:t>
      </w:r>
      <w:r w:rsidR="00BB7581">
        <w:t xml:space="preserve"> </w:t>
      </w:r>
      <w:r w:rsidR="00B51D38">
        <w:t xml:space="preserve">available promotion in the restaurant. Every promotion must have an </w:t>
      </w:r>
      <w:r w:rsidR="00B51D38" w:rsidRPr="008D5D1D">
        <w:rPr>
          <w:b/>
          <w:bCs/>
        </w:rPr>
        <w:t xml:space="preserve">image, title, description, and </w:t>
      </w:r>
      <w:r w:rsidR="008D5D1D" w:rsidRPr="008D5D1D">
        <w:rPr>
          <w:b/>
          <w:bCs/>
        </w:rPr>
        <w:t xml:space="preserve">discount </w:t>
      </w:r>
      <w:proofErr w:type="gramStart"/>
      <w:r w:rsidR="008D5D1D" w:rsidRPr="008D5D1D">
        <w:rPr>
          <w:b/>
          <w:bCs/>
        </w:rPr>
        <w:t>code</w:t>
      </w:r>
      <w:r w:rsidR="008D5D1D">
        <w:rPr>
          <w:b/>
          <w:bCs/>
        </w:rPr>
        <w:t xml:space="preserve"> </w:t>
      </w:r>
      <w:r w:rsidR="008D5D1D" w:rsidRPr="008D5D1D">
        <w:rPr>
          <w:b/>
          <w:bCs/>
        </w:rPr>
        <w:t>.</w:t>
      </w:r>
      <w:proofErr w:type="gramEnd"/>
    </w:p>
    <w:p w14:paraId="202735FA" w14:textId="6972931E" w:rsidR="005D6FA6" w:rsidRDefault="008D5D1D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About Us</w:t>
      </w:r>
    </w:p>
    <w:p w14:paraId="1B4E7FD4" w14:textId="3DA1E5C9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</w:t>
      </w:r>
      <w:r w:rsidR="0058113D">
        <w:t>provides</w:t>
      </w:r>
      <w:r w:rsidR="00A34032">
        <w:t xml:space="preserve"> </w:t>
      </w:r>
      <w:r w:rsidR="00A34032" w:rsidRPr="00A34032">
        <w:rPr>
          <w:b/>
          <w:bCs/>
        </w:rPr>
        <w:t>history</w:t>
      </w:r>
      <w:r w:rsidR="00A34032">
        <w:t xml:space="preserve"> of </w:t>
      </w:r>
      <w:r w:rsidR="00A34032" w:rsidRPr="0040082D">
        <w:rPr>
          <w:b/>
          <w:bCs/>
        </w:rPr>
        <w:t>ABABA Steak</w:t>
      </w:r>
      <w:r w:rsidR="00A34032">
        <w:t>.</w:t>
      </w:r>
    </w:p>
    <w:p w14:paraId="2D8AB0D9" w14:textId="531B542A" w:rsidR="005D6FA6" w:rsidRDefault="00A34032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Reservation</w:t>
      </w:r>
    </w:p>
    <w:p w14:paraId="4CE34D8B" w14:textId="7F1D7BB6" w:rsidR="00472483" w:rsidRPr="00755FA3" w:rsidRDefault="008F3729" w:rsidP="00A34032">
      <w:pPr>
        <w:pStyle w:val="ListParagraph"/>
        <w:spacing w:line="360" w:lineRule="auto"/>
        <w:ind w:left="567" w:firstLine="283"/>
        <w:jc w:val="both"/>
        <w:rPr>
          <w:b/>
        </w:rPr>
      </w:pPr>
      <w:r w:rsidRPr="00DD7D0C">
        <w:rPr>
          <w:bCs/>
        </w:rPr>
        <w:t xml:space="preserve">This page is used to </w:t>
      </w:r>
      <w:r w:rsidR="00911788" w:rsidRPr="00AF7C8C">
        <w:rPr>
          <w:b/>
        </w:rPr>
        <w:t>reserve table</w:t>
      </w:r>
      <w:r w:rsidR="00911788" w:rsidRPr="00DD7D0C">
        <w:rPr>
          <w:bCs/>
        </w:rPr>
        <w:t xml:space="preserve"> </w:t>
      </w:r>
      <w:r w:rsidR="00DD7D0C" w:rsidRPr="00DD7D0C">
        <w:rPr>
          <w:bCs/>
        </w:rPr>
        <w:t>at the restaurant</w:t>
      </w:r>
      <w:r w:rsidR="00A34032">
        <w:t xml:space="preserve"> menu for the customer. Customer</w:t>
      </w:r>
      <w:r w:rsidR="00A34032" w:rsidRPr="003F2202">
        <w:t xml:space="preserve"> </w:t>
      </w:r>
      <w:r w:rsidR="00AF7C8C">
        <w:t>must</w:t>
      </w:r>
      <w:r w:rsidR="00A34032" w:rsidRPr="003F2202">
        <w:t xml:space="preserve"> submit some personal information such as </w:t>
      </w:r>
      <w:r w:rsidR="00A34032" w:rsidRPr="00EF5123">
        <w:rPr>
          <w:b/>
        </w:rPr>
        <w:t xml:space="preserve">name, </w:t>
      </w:r>
      <w:r w:rsidR="00AF7C8C">
        <w:rPr>
          <w:b/>
        </w:rPr>
        <w:t>phone number</w:t>
      </w:r>
      <w:r w:rsidR="00A34032" w:rsidRPr="00EF5123">
        <w:rPr>
          <w:b/>
        </w:rPr>
        <w:t xml:space="preserve">, </w:t>
      </w:r>
      <w:r w:rsidR="00AF7C8C">
        <w:rPr>
          <w:b/>
        </w:rPr>
        <w:t xml:space="preserve">number of </w:t>
      </w:r>
      <w:proofErr w:type="gramStart"/>
      <w:r w:rsidR="00AF7C8C">
        <w:rPr>
          <w:b/>
        </w:rPr>
        <w:t>person</w:t>
      </w:r>
      <w:proofErr w:type="gramEnd"/>
      <w:r w:rsidR="00A34032" w:rsidRPr="00EF5123">
        <w:rPr>
          <w:b/>
        </w:rPr>
        <w:t xml:space="preserve">, </w:t>
      </w:r>
      <w:r w:rsidR="00AF7C8C">
        <w:rPr>
          <w:b/>
        </w:rPr>
        <w:t>date</w:t>
      </w:r>
      <w:r w:rsidR="00A34032" w:rsidRPr="00EF5123">
        <w:rPr>
          <w:b/>
        </w:rPr>
        <w:t xml:space="preserve">, </w:t>
      </w:r>
      <w:r w:rsidR="00AF7C8C">
        <w:rPr>
          <w:b/>
        </w:rPr>
        <w:t>time</w:t>
      </w:r>
      <w:r w:rsidR="00A34032" w:rsidRPr="00EF5123">
        <w:rPr>
          <w:b/>
        </w:rPr>
        <w:t>,</w:t>
      </w:r>
      <w:r w:rsidR="00A34032">
        <w:t xml:space="preserve"> </w:t>
      </w:r>
      <w:r w:rsidR="00A34032" w:rsidRPr="003F2202">
        <w:t xml:space="preserve">and </w:t>
      </w:r>
      <w:r w:rsidR="00AF7C8C">
        <w:rPr>
          <w:b/>
        </w:rPr>
        <w:t>coupon code</w:t>
      </w:r>
      <w:r w:rsidR="00AF7C8C">
        <w:rPr>
          <w:bCs/>
        </w:rPr>
        <w:t xml:space="preserve"> if available</w:t>
      </w:r>
      <w:r w:rsidR="00A34032" w:rsidRPr="003F2202">
        <w:t xml:space="preserve">. You are also asked to create </w:t>
      </w:r>
      <w:r w:rsidR="00A34032" w:rsidRPr="003F2202">
        <w:rPr>
          <w:b/>
        </w:rPr>
        <w:t>5 kinds of form components</w:t>
      </w:r>
      <w:r w:rsidR="00A34032">
        <w:t xml:space="preserve"> and </w:t>
      </w:r>
      <w:r w:rsidR="00A34032" w:rsidRPr="003F2202">
        <w:rPr>
          <w:b/>
        </w:rPr>
        <w:t>5 kinds of validation</w:t>
      </w:r>
      <w:r w:rsidR="00A34032">
        <w:t xml:space="preserve">. For validation, you must create it using </w:t>
      </w:r>
      <w:r w:rsidR="00A34032" w:rsidRPr="00EF5123">
        <w:rPr>
          <w:b/>
        </w:rPr>
        <w:t>JavaScript</w:t>
      </w:r>
      <w:r w:rsidR="00A34032">
        <w:rPr>
          <w:b/>
        </w:rPr>
        <w:t xml:space="preserve"> </w:t>
      </w:r>
      <w:r w:rsidR="00A34032">
        <w:t xml:space="preserve">and </w:t>
      </w:r>
      <w:r w:rsidR="00A34032">
        <w:rPr>
          <w:b/>
        </w:rPr>
        <w:t xml:space="preserve">don’t use regular </w:t>
      </w:r>
      <w:proofErr w:type="gramStart"/>
      <w:r w:rsidR="00A34032">
        <w:rPr>
          <w:b/>
        </w:rPr>
        <w:t>expression</w:t>
      </w:r>
      <w:proofErr w:type="gramEnd"/>
    </w:p>
    <w:p w14:paraId="3A3DFD2B" w14:textId="77777777" w:rsidR="008D0179" w:rsidRDefault="008D0179" w:rsidP="005D6FA6">
      <w:pPr>
        <w:spacing w:line="360" w:lineRule="auto"/>
        <w:jc w:val="both"/>
        <w:rPr>
          <w:b/>
          <w:u w:val="single"/>
        </w:rPr>
      </w:pPr>
    </w:p>
    <w:p w14:paraId="185AECFE" w14:textId="31B2FA6D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075EEA3A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</w:t>
      </w:r>
      <w:r w:rsidR="002A42F4">
        <w:rPr>
          <w:b/>
        </w:rPr>
        <w:t>CC 2020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8A9382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3E6C1BBF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5471315F" w14:textId="517D6F0F" w:rsidR="005D6FA6" w:rsidRDefault="005D6FA6" w:rsidP="005D6FA6">
      <w:pPr>
        <w:spacing w:line="360" w:lineRule="auto"/>
        <w:jc w:val="both"/>
      </w:pPr>
    </w:p>
    <w:p w14:paraId="157FF231" w14:textId="77777777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4EB366E3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0FFB46CE" w14:textId="77777777" w:rsidR="005D6FA6" w:rsidRDefault="005D6FA6" w:rsidP="005D6FA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5D7FA9E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39B65890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3706BFF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2AEBEDC1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80CCFF8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E93222D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7C424" w14:textId="77777777" w:rsidR="002A3CB2" w:rsidRDefault="002A3CB2" w:rsidP="00273E4A">
      <w:r>
        <w:separator/>
      </w:r>
    </w:p>
  </w:endnote>
  <w:endnote w:type="continuationSeparator" w:id="0">
    <w:p w14:paraId="763C6BBE" w14:textId="77777777" w:rsidR="002A3CB2" w:rsidRDefault="002A3CB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0C22D" w14:textId="77777777" w:rsidR="002A3CB2" w:rsidRDefault="002A3CB2" w:rsidP="00273E4A">
      <w:r>
        <w:separator/>
      </w:r>
    </w:p>
  </w:footnote>
  <w:footnote w:type="continuationSeparator" w:id="0">
    <w:p w14:paraId="4853FBED" w14:textId="77777777" w:rsidR="002A3CB2" w:rsidRDefault="002A3CB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3D296AB9" w:rsidR="005D0782" w:rsidRPr="00F42899" w:rsidRDefault="00CE643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C4F45ED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4D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B60673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01740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8"/>
  </w:num>
  <w:num w:numId="5">
    <w:abstractNumId w:val="15"/>
  </w:num>
  <w:num w:numId="6">
    <w:abstractNumId w:val="13"/>
  </w:num>
  <w:num w:numId="7">
    <w:abstractNumId w:val="16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8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51154"/>
    <w:rsid w:val="00067CD8"/>
    <w:rsid w:val="00072DE7"/>
    <w:rsid w:val="000732DF"/>
    <w:rsid w:val="00092852"/>
    <w:rsid w:val="000A0C90"/>
    <w:rsid w:val="000A23D8"/>
    <w:rsid w:val="000A3F41"/>
    <w:rsid w:val="000B6099"/>
    <w:rsid w:val="000B69D0"/>
    <w:rsid w:val="000C3015"/>
    <w:rsid w:val="000D28BB"/>
    <w:rsid w:val="000F057A"/>
    <w:rsid w:val="000F1EBF"/>
    <w:rsid w:val="000F3EB6"/>
    <w:rsid w:val="000F670B"/>
    <w:rsid w:val="000F7CFC"/>
    <w:rsid w:val="000F7FC6"/>
    <w:rsid w:val="0011094E"/>
    <w:rsid w:val="001128D4"/>
    <w:rsid w:val="00113F40"/>
    <w:rsid w:val="00122BC2"/>
    <w:rsid w:val="00126822"/>
    <w:rsid w:val="00126F26"/>
    <w:rsid w:val="00131DAA"/>
    <w:rsid w:val="0014264F"/>
    <w:rsid w:val="00145C2E"/>
    <w:rsid w:val="00150E94"/>
    <w:rsid w:val="00151847"/>
    <w:rsid w:val="0015698F"/>
    <w:rsid w:val="00183F26"/>
    <w:rsid w:val="00187F5A"/>
    <w:rsid w:val="001955A6"/>
    <w:rsid w:val="001A300E"/>
    <w:rsid w:val="001B3A2E"/>
    <w:rsid w:val="001C7F83"/>
    <w:rsid w:val="001D4810"/>
    <w:rsid w:val="001E4042"/>
    <w:rsid w:val="001E53FA"/>
    <w:rsid w:val="001E637E"/>
    <w:rsid w:val="001E7ABE"/>
    <w:rsid w:val="001F64B6"/>
    <w:rsid w:val="002168D8"/>
    <w:rsid w:val="002234C6"/>
    <w:rsid w:val="00224780"/>
    <w:rsid w:val="00235C36"/>
    <w:rsid w:val="002376FA"/>
    <w:rsid w:val="00273E4A"/>
    <w:rsid w:val="00281799"/>
    <w:rsid w:val="002841B3"/>
    <w:rsid w:val="002920C4"/>
    <w:rsid w:val="002956DC"/>
    <w:rsid w:val="00296DA6"/>
    <w:rsid w:val="002A07C0"/>
    <w:rsid w:val="002A138B"/>
    <w:rsid w:val="002A3CB2"/>
    <w:rsid w:val="002A42F4"/>
    <w:rsid w:val="002A66E0"/>
    <w:rsid w:val="002B00F2"/>
    <w:rsid w:val="002B7CDD"/>
    <w:rsid w:val="002C3AC5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C87"/>
    <w:rsid w:val="00321362"/>
    <w:rsid w:val="00323347"/>
    <w:rsid w:val="00341C64"/>
    <w:rsid w:val="003432E6"/>
    <w:rsid w:val="003439D3"/>
    <w:rsid w:val="0034753E"/>
    <w:rsid w:val="0036420F"/>
    <w:rsid w:val="0036669F"/>
    <w:rsid w:val="00366844"/>
    <w:rsid w:val="0037553B"/>
    <w:rsid w:val="00377DD6"/>
    <w:rsid w:val="0038376D"/>
    <w:rsid w:val="00384C7B"/>
    <w:rsid w:val="00386054"/>
    <w:rsid w:val="00387D06"/>
    <w:rsid w:val="003A1788"/>
    <w:rsid w:val="003A7D79"/>
    <w:rsid w:val="003B1D05"/>
    <w:rsid w:val="003B27CC"/>
    <w:rsid w:val="003B5F77"/>
    <w:rsid w:val="003C0A29"/>
    <w:rsid w:val="003C1CE6"/>
    <w:rsid w:val="003D4371"/>
    <w:rsid w:val="003D4A9E"/>
    <w:rsid w:val="003D7084"/>
    <w:rsid w:val="003F2202"/>
    <w:rsid w:val="003F71D2"/>
    <w:rsid w:val="0040082D"/>
    <w:rsid w:val="00403717"/>
    <w:rsid w:val="004074A1"/>
    <w:rsid w:val="0041501F"/>
    <w:rsid w:val="00420AFF"/>
    <w:rsid w:val="00422134"/>
    <w:rsid w:val="00433319"/>
    <w:rsid w:val="0043413E"/>
    <w:rsid w:val="00434707"/>
    <w:rsid w:val="00434FFC"/>
    <w:rsid w:val="00446550"/>
    <w:rsid w:val="00446D31"/>
    <w:rsid w:val="004476C5"/>
    <w:rsid w:val="0045325D"/>
    <w:rsid w:val="004564E4"/>
    <w:rsid w:val="004633AF"/>
    <w:rsid w:val="0046440B"/>
    <w:rsid w:val="00470964"/>
    <w:rsid w:val="004716A8"/>
    <w:rsid w:val="00472483"/>
    <w:rsid w:val="0047333E"/>
    <w:rsid w:val="004875D4"/>
    <w:rsid w:val="00494A8E"/>
    <w:rsid w:val="00494E4C"/>
    <w:rsid w:val="004A6F1F"/>
    <w:rsid w:val="004B47B5"/>
    <w:rsid w:val="004B6AFE"/>
    <w:rsid w:val="004B7E76"/>
    <w:rsid w:val="004C0F0C"/>
    <w:rsid w:val="004C62A4"/>
    <w:rsid w:val="004D176C"/>
    <w:rsid w:val="004E7352"/>
    <w:rsid w:val="004F1C80"/>
    <w:rsid w:val="004F651F"/>
    <w:rsid w:val="00504508"/>
    <w:rsid w:val="00511C6C"/>
    <w:rsid w:val="0051269B"/>
    <w:rsid w:val="00520E03"/>
    <w:rsid w:val="005314B7"/>
    <w:rsid w:val="00535DA7"/>
    <w:rsid w:val="00541323"/>
    <w:rsid w:val="005447D7"/>
    <w:rsid w:val="0055013E"/>
    <w:rsid w:val="0055410B"/>
    <w:rsid w:val="00556E41"/>
    <w:rsid w:val="00571B72"/>
    <w:rsid w:val="0058113D"/>
    <w:rsid w:val="00582417"/>
    <w:rsid w:val="00582E4C"/>
    <w:rsid w:val="00593EB7"/>
    <w:rsid w:val="005A072D"/>
    <w:rsid w:val="005A32DD"/>
    <w:rsid w:val="005A7BB6"/>
    <w:rsid w:val="005B07D4"/>
    <w:rsid w:val="005B3392"/>
    <w:rsid w:val="005B66A9"/>
    <w:rsid w:val="005C156C"/>
    <w:rsid w:val="005C19B6"/>
    <w:rsid w:val="005D0782"/>
    <w:rsid w:val="005D6FA6"/>
    <w:rsid w:val="005E252C"/>
    <w:rsid w:val="005F47E6"/>
    <w:rsid w:val="005F794B"/>
    <w:rsid w:val="0060201C"/>
    <w:rsid w:val="0060486C"/>
    <w:rsid w:val="00611458"/>
    <w:rsid w:val="00622859"/>
    <w:rsid w:val="00622CA8"/>
    <w:rsid w:val="00635EE5"/>
    <w:rsid w:val="00643F75"/>
    <w:rsid w:val="00650B6B"/>
    <w:rsid w:val="006523FA"/>
    <w:rsid w:val="00664137"/>
    <w:rsid w:val="0067443D"/>
    <w:rsid w:val="006764E9"/>
    <w:rsid w:val="00684E2D"/>
    <w:rsid w:val="006C0215"/>
    <w:rsid w:val="006D36BC"/>
    <w:rsid w:val="006F4D80"/>
    <w:rsid w:val="00701ECA"/>
    <w:rsid w:val="007156D2"/>
    <w:rsid w:val="00720962"/>
    <w:rsid w:val="0072245D"/>
    <w:rsid w:val="00737595"/>
    <w:rsid w:val="0074129C"/>
    <w:rsid w:val="00755FA3"/>
    <w:rsid w:val="00787247"/>
    <w:rsid w:val="007A260E"/>
    <w:rsid w:val="007A33B1"/>
    <w:rsid w:val="007A3421"/>
    <w:rsid w:val="007B2D7E"/>
    <w:rsid w:val="007B5A6A"/>
    <w:rsid w:val="007C1C37"/>
    <w:rsid w:val="007E0EE7"/>
    <w:rsid w:val="007F0D7B"/>
    <w:rsid w:val="008037DF"/>
    <w:rsid w:val="00810737"/>
    <w:rsid w:val="00811C48"/>
    <w:rsid w:val="00821B27"/>
    <w:rsid w:val="00824E9B"/>
    <w:rsid w:val="0082690F"/>
    <w:rsid w:val="00833BEE"/>
    <w:rsid w:val="0083459F"/>
    <w:rsid w:val="0083780E"/>
    <w:rsid w:val="008674E6"/>
    <w:rsid w:val="00876001"/>
    <w:rsid w:val="00876A58"/>
    <w:rsid w:val="008929AE"/>
    <w:rsid w:val="008939EF"/>
    <w:rsid w:val="00894072"/>
    <w:rsid w:val="00895B8D"/>
    <w:rsid w:val="008A2D0E"/>
    <w:rsid w:val="008B212E"/>
    <w:rsid w:val="008B7541"/>
    <w:rsid w:val="008C1A4A"/>
    <w:rsid w:val="008D0179"/>
    <w:rsid w:val="008D1B94"/>
    <w:rsid w:val="008D411F"/>
    <w:rsid w:val="008D5D1D"/>
    <w:rsid w:val="008F3729"/>
    <w:rsid w:val="00900278"/>
    <w:rsid w:val="009010C1"/>
    <w:rsid w:val="009019D9"/>
    <w:rsid w:val="00901E25"/>
    <w:rsid w:val="0090372F"/>
    <w:rsid w:val="00906B9B"/>
    <w:rsid w:val="00911788"/>
    <w:rsid w:val="00927523"/>
    <w:rsid w:val="00932B6E"/>
    <w:rsid w:val="0093677F"/>
    <w:rsid w:val="00937B93"/>
    <w:rsid w:val="00937FB8"/>
    <w:rsid w:val="009448E8"/>
    <w:rsid w:val="00944ADA"/>
    <w:rsid w:val="009568C5"/>
    <w:rsid w:val="00961A2D"/>
    <w:rsid w:val="0097243E"/>
    <w:rsid w:val="00973849"/>
    <w:rsid w:val="009832E4"/>
    <w:rsid w:val="009A2464"/>
    <w:rsid w:val="009A3737"/>
    <w:rsid w:val="009A4AB0"/>
    <w:rsid w:val="009C7801"/>
    <w:rsid w:val="009C7F42"/>
    <w:rsid w:val="009E29D9"/>
    <w:rsid w:val="009F0F46"/>
    <w:rsid w:val="00A02904"/>
    <w:rsid w:val="00A1473C"/>
    <w:rsid w:val="00A171E6"/>
    <w:rsid w:val="00A22C43"/>
    <w:rsid w:val="00A32343"/>
    <w:rsid w:val="00A34032"/>
    <w:rsid w:val="00A46082"/>
    <w:rsid w:val="00A50AF3"/>
    <w:rsid w:val="00A52AB7"/>
    <w:rsid w:val="00A53D38"/>
    <w:rsid w:val="00A552D5"/>
    <w:rsid w:val="00A87569"/>
    <w:rsid w:val="00A93084"/>
    <w:rsid w:val="00A933D3"/>
    <w:rsid w:val="00AA1407"/>
    <w:rsid w:val="00AB0E0A"/>
    <w:rsid w:val="00AB242B"/>
    <w:rsid w:val="00AB38FE"/>
    <w:rsid w:val="00AB42BB"/>
    <w:rsid w:val="00AC0C63"/>
    <w:rsid w:val="00AC5D98"/>
    <w:rsid w:val="00AD0B16"/>
    <w:rsid w:val="00AD2114"/>
    <w:rsid w:val="00AD7B46"/>
    <w:rsid w:val="00AE1AE9"/>
    <w:rsid w:val="00AE3183"/>
    <w:rsid w:val="00AE39D8"/>
    <w:rsid w:val="00AE548F"/>
    <w:rsid w:val="00AE661D"/>
    <w:rsid w:val="00AF264E"/>
    <w:rsid w:val="00AF338E"/>
    <w:rsid w:val="00AF7C8C"/>
    <w:rsid w:val="00B04C4C"/>
    <w:rsid w:val="00B1278F"/>
    <w:rsid w:val="00B17677"/>
    <w:rsid w:val="00B17AD5"/>
    <w:rsid w:val="00B212C7"/>
    <w:rsid w:val="00B225C9"/>
    <w:rsid w:val="00B25A20"/>
    <w:rsid w:val="00B30060"/>
    <w:rsid w:val="00B440FB"/>
    <w:rsid w:val="00B4674F"/>
    <w:rsid w:val="00B517FB"/>
    <w:rsid w:val="00B51D38"/>
    <w:rsid w:val="00B62022"/>
    <w:rsid w:val="00B634A8"/>
    <w:rsid w:val="00B67595"/>
    <w:rsid w:val="00B7140C"/>
    <w:rsid w:val="00B81979"/>
    <w:rsid w:val="00B948DA"/>
    <w:rsid w:val="00B9609E"/>
    <w:rsid w:val="00BB54F2"/>
    <w:rsid w:val="00BB7581"/>
    <w:rsid w:val="00BC6DE8"/>
    <w:rsid w:val="00BD7A3A"/>
    <w:rsid w:val="00BE0705"/>
    <w:rsid w:val="00BF2997"/>
    <w:rsid w:val="00BF7C45"/>
    <w:rsid w:val="00C02F4F"/>
    <w:rsid w:val="00C25F66"/>
    <w:rsid w:val="00C26E39"/>
    <w:rsid w:val="00C44051"/>
    <w:rsid w:val="00C5119E"/>
    <w:rsid w:val="00C525FC"/>
    <w:rsid w:val="00C56C03"/>
    <w:rsid w:val="00C56C8F"/>
    <w:rsid w:val="00C57A8A"/>
    <w:rsid w:val="00C57FE8"/>
    <w:rsid w:val="00C6549A"/>
    <w:rsid w:val="00C8483C"/>
    <w:rsid w:val="00C85776"/>
    <w:rsid w:val="00C915BF"/>
    <w:rsid w:val="00C92EF4"/>
    <w:rsid w:val="00CB3B33"/>
    <w:rsid w:val="00CB736B"/>
    <w:rsid w:val="00CD64BC"/>
    <w:rsid w:val="00CE6433"/>
    <w:rsid w:val="00CF11B0"/>
    <w:rsid w:val="00D22C95"/>
    <w:rsid w:val="00D30822"/>
    <w:rsid w:val="00D3685C"/>
    <w:rsid w:val="00D37E0D"/>
    <w:rsid w:val="00D47C75"/>
    <w:rsid w:val="00D54060"/>
    <w:rsid w:val="00D60A6D"/>
    <w:rsid w:val="00D67DFC"/>
    <w:rsid w:val="00D72FF7"/>
    <w:rsid w:val="00D91CFF"/>
    <w:rsid w:val="00D91E60"/>
    <w:rsid w:val="00D92304"/>
    <w:rsid w:val="00D95848"/>
    <w:rsid w:val="00DA4A85"/>
    <w:rsid w:val="00DB019E"/>
    <w:rsid w:val="00DB0A75"/>
    <w:rsid w:val="00DC4B9D"/>
    <w:rsid w:val="00DC700A"/>
    <w:rsid w:val="00DD7D0C"/>
    <w:rsid w:val="00DE2FA6"/>
    <w:rsid w:val="00DF2179"/>
    <w:rsid w:val="00DF224B"/>
    <w:rsid w:val="00E0375C"/>
    <w:rsid w:val="00E03DA9"/>
    <w:rsid w:val="00E047D9"/>
    <w:rsid w:val="00E12341"/>
    <w:rsid w:val="00E2076A"/>
    <w:rsid w:val="00E2348F"/>
    <w:rsid w:val="00E335DA"/>
    <w:rsid w:val="00E35A13"/>
    <w:rsid w:val="00E36B77"/>
    <w:rsid w:val="00E36EA8"/>
    <w:rsid w:val="00E420A5"/>
    <w:rsid w:val="00E46A73"/>
    <w:rsid w:val="00E502A7"/>
    <w:rsid w:val="00E642BF"/>
    <w:rsid w:val="00E660C4"/>
    <w:rsid w:val="00E83F0C"/>
    <w:rsid w:val="00E84B8A"/>
    <w:rsid w:val="00EB5190"/>
    <w:rsid w:val="00EC170D"/>
    <w:rsid w:val="00ED0B0D"/>
    <w:rsid w:val="00ED5890"/>
    <w:rsid w:val="00ED7EE6"/>
    <w:rsid w:val="00EF17AC"/>
    <w:rsid w:val="00EF43E1"/>
    <w:rsid w:val="00EF5123"/>
    <w:rsid w:val="00F2008B"/>
    <w:rsid w:val="00F22A92"/>
    <w:rsid w:val="00F2595B"/>
    <w:rsid w:val="00F27EBB"/>
    <w:rsid w:val="00F349E1"/>
    <w:rsid w:val="00F36E33"/>
    <w:rsid w:val="00F42899"/>
    <w:rsid w:val="00F5217F"/>
    <w:rsid w:val="00F53807"/>
    <w:rsid w:val="00F712CE"/>
    <w:rsid w:val="00F80742"/>
    <w:rsid w:val="00F955DA"/>
    <w:rsid w:val="00FA41A2"/>
    <w:rsid w:val="00FC245F"/>
    <w:rsid w:val="00FC54CC"/>
    <w:rsid w:val="00FD26D7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163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134</cp:revision>
  <dcterms:created xsi:type="dcterms:W3CDTF">2017-06-21T03:38:00Z</dcterms:created>
  <dcterms:modified xsi:type="dcterms:W3CDTF">2021-02-03T12:26:00Z</dcterms:modified>
</cp:coreProperties>
</file>